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0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800"/>
        <w:gridCol w:w="3960"/>
        <w:gridCol w:w="720"/>
        <w:gridCol w:w="2700"/>
      </w:tblGrid>
      <w:tr w:rsidR="006E42B1" w:rsidRPr="00727C66" w:rsidTr="004E0C71">
        <w:trPr>
          <w:trHeight w:val="129"/>
        </w:trPr>
        <w:tc>
          <w:tcPr>
            <w:tcW w:w="1800" w:type="dxa"/>
            <w:shd w:val="clear" w:color="auto" w:fill="DBE5F1" w:themeFill="accent1" w:themeFillTint="33"/>
            <w:noWrap/>
          </w:tcPr>
          <w:p w:rsidR="006E42B1" w:rsidRPr="00E221BD" w:rsidRDefault="006E42B1" w:rsidP="00637831">
            <w:pPr>
              <w:pStyle w:val="Header"/>
            </w:pPr>
            <w:r w:rsidRPr="00E221BD">
              <w:t xml:space="preserve">Período </w:t>
            </w:r>
            <w:r w:rsidR="00F46458" w:rsidRPr="00E221BD">
              <w:t xml:space="preserve">De: </w:t>
            </w:r>
            <w:r w:rsidR="00F46458" w:rsidRPr="00E221BD">
              <w:tab/>
            </w:r>
          </w:p>
        </w:tc>
        <w:tc>
          <w:tcPr>
            <w:tcW w:w="3960" w:type="dxa"/>
            <w:shd w:val="clear" w:color="auto" w:fill="auto"/>
            <w:noWrap/>
          </w:tcPr>
          <w:p w:rsidR="006E42B1" w:rsidRPr="00E221BD" w:rsidRDefault="00CE01AA" w:rsidP="00637831">
            <w:r>
              <w:t>10/</w:t>
            </w:r>
            <w:r w:rsidR="004F1056">
              <w:t>0</w:t>
            </w:r>
            <w:r>
              <w:t>1/2019</w:t>
            </w:r>
          </w:p>
        </w:tc>
        <w:tc>
          <w:tcPr>
            <w:tcW w:w="720" w:type="dxa"/>
            <w:shd w:val="clear" w:color="auto" w:fill="DBE5F1" w:themeFill="accent1" w:themeFillTint="33"/>
            <w:noWrap/>
          </w:tcPr>
          <w:p w:rsidR="006E42B1" w:rsidRPr="00E221BD" w:rsidRDefault="006E42B1" w:rsidP="00637831">
            <w:pPr>
              <w:pStyle w:val="Header"/>
            </w:pPr>
            <w:r w:rsidRPr="00E221BD">
              <w:t>Até:</w:t>
            </w:r>
          </w:p>
        </w:tc>
        <w:tc>
          <w:tcPr>
            <w:tcW w:w="2700" w:type="dxa"/>
            <w:shd w:val="clear" w:color="auto" w:fill="auto"/>
          </w:tcPr>
          <w:p w:rsidR="006E42B1" w:rsidRPr="00E221BD" w:rsidRDefault="00CE01AA" w:rsidP="00637831">
            <w:r>
              <w:t>10/05/2019</w:t>
            </w:r>
          </w:p>
        </w:tc>
      </w:tr>
    </w:tbl>
    <w:p w:rsidR="006E42B1" w:rsidRPr="00826E5A" w:rsidRDefault="006E42B1" w:rsidP="006E42B1"/>
    <w:p w:rsidR="006E42B1" w:rsidRDefault="006E42B1" w:rsidP="006E42B1">
      <w:pPr>
        <w:pStyle w:val="Heading1"/>
      </w:pPr>
      <w:r w:rsidRPr="00AF1380">
        <w:t>Sumário executivo do status do projeto</w:t>
      </w:r>
    </w:p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A6A6A6" w:themeColor="background1" w:themeShade="A6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360"/>
        <w:gridCol w:w="2520"/>
        <w:gridCol w:w="360"/>
        <w:gridCol w:w="2340"/>
        <w:gridCol w:w="360"/>
        <w:gridCol w:w="1980"/>
      </w:tblGrid>
      <w:tr w:rsidR="006E42B1" w:rsidRPr="007D11E5" w:rsidTr="004E0C71">
        <w:trPr>
          <w:cantSplit/>
          <w:trHeight w:val="377"/>
        </w:trPr>
        <w:tc>
          <w:tcPr>
            <w:tcW w:w="1260" w:type="dxa"/>
            <w:shd w:val="clear" w:color="auto" w:fill="DBE5F1" w:themeFill="accent1" w:themeFillTint="33"/>
            <w:vAlign w:val="center"/>
          </w:tcPr>
          <w:p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Status</w:t>
            </w:r>
          </w:p>
        </w:tc>
        <w:tc>
          <w:tcPr>
            <w:tcW w:w="360" w:type="dxa"/>
            <w:shd w:val="clear" w:color="auto" w:fill="008000"/>
            <w:vAlign w:val="center"/>
          </w:tcPr>
          <w:p w:rsidR="006E42B1" w:rsidRPr="007D11E5" w:rsidRDefault="006E42B1" w:rsidP="00637831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Conforme Planejado</w:t>
            </w:r>
          </w:p>
        </w:tc>
        <w:tc>
          <w:tcPr>
            <w:tcW w:w="360" w:type="dxa"/>
            <w:shd w:val="clear" w:color="auto" w:fill="FFFF00"/>
            <w:vAlign w:val="center"/>
          </w:tcPr>
          <w:p w:rsidR="006E42B1" w:rsidRPr="007D11E5" w:rsidRDefault="006E42B1" w:rsidP="00637831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340" w:type="dxa"/>
            <w:shd w:val="clear" w:color="auto" w:fill="DBE5F1" w:themeFill="accent1" w:themeFillTint="33"/>
            <w:vAlign w:val="center"/>
          </w:tcPr>
          <w:p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Riscos Gerenciáveis</w:t>
            </w:r>
          </w:p>
        </w:tc>
        <w:tc>
          <w:tcPr>
            <w:tcW w:w="360" w:type="dxa"/>
            <w:shd w:val="clear" w:color="auto" w:fill="FF0000"/>
            <w:vAlign w:val="center"/>
          </w:tcPr>
          <w:p w:rsidR="006E42B1" w:rsidRPr="007D11E5" w:rsidRDefault="006E42B1" w:rsidP="00637831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1980" w:type="dxa"/>
            <w:shd w:val="clear" w:color="auto" w:fill="DBE5F1" w:themeFill="accent1" w:themeFillTint="33"/>
            <w:vAlign w:val="center"/>
          </w:tcPr>
          <w:p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Situação Crítica</w:t>
            </w:r>
          </w:p>
        </w:tc>
      </w:tr>
    </w:tbl>
    <w:p w:rsidR="006E42B1" w:rsidRDefault="006E42B1" w:rsidP="006E42B1"/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747"/>
        <w:gridCol w:w="6120"/>
      </w:tblGrid>
      <w:tr w:rsidR="006E42B1" w:rsidTr="00204A01">
        <w:trPr>
          <w:trHeight w:val="329"/>
        </w:trPr>
        <w:tc>
          <w:tcPr>
            <w:tcW w:w="2313" w:type="dxa"/>
            <w:shd w:val="clear" w:color="auto" w:fill="DBE5F1" w:themeFill="accent1" w:themeFillTint="33"/>
            <w:vAlign w:val="center"/>
          </w:tcPr>
          <w:p w:rsidR="006E42B1" w:rsidRPr="004556F9" w:rsidRDefault="006E42B1" w:rsidP="0063783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4556F9">
              <w:rPr>
                <w:rFonts w:cs="Arial"/>
                <w:b/>
                <w:sz w:val="24"/>
                <w:szCs w:val="24"/>
              </w:rPr>
              <w:t>Indicador por Área</w:t>
            </w:r>
          </w:p>
        </w:tc>
        <w:tc>
          <w:tcPr>
            <w:tcW w:w="747" w:type="dxa"/>
            <w:tcBorders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:rsidR="006E42B1" w:rsidRPr="004556F9" w:rsidRDefault="006E42B1" w:rsidP="00637831">
            <w:pPr>
              <w:ind w:right="-25"/>
              <w:jc w:val="center"/>
              <w:rPr>
                <w:rFonts w:cs="Arial"/>
                <w:b/>
                <w:sz w:val="20"/>
                <w:szCs w:val="20"/>
              </w:rPr>
            </w:pPr>
            <w:r w:rsidRPr="004556F9">
              <w:rPr>
                <w:rFonts w:cs="Arial"/>
                <w:b/>
                <w:sz w:val="20"/>
                <w:szCs w:val="20"/>
              </w:rPr>
              <w:t>Status</w:t>
            </w:r>
          </w:p>
        </w:tc>
        <w:tc>
          <w:tcPr>
            <w:tcW w:w="6120" w:type="dxa"/>
            <w:shd w:val="clear" w:color="auto" w:fill="DBE5F1" w:themeFill="accent1" w:themeFillTint="33"/>
            <w:vAlign w:val="center"/>
          </w:tcPr>
          <w:p w:rsidR="006E42B1" w:rsidRPr="004556F9" w:rsidRDefault="006E42B1" w:rsidP="00637831">
            <w:pPr>
              <w:ind w:right="-25"/>
              <w:jc w:val="center"/>
              <w:rPr>
                <w:rFonts w:cs="Arial"/>
                <w:b/>
                <w:sz w:val="24"/>
                <w:szCs w:val="24"/>
              </w:rPr>
            </w:pPr>
            <w:r w:rsidRPr="004556F9">
              <w:rPr>
                <w:rFonts w:cs="Arial"/>
                <w:b/>
                <w:sz w:val="24"/>
                <w:szCs w:val="24"/>
              </w:rPr>
              <w:t>Comentário / Ação Requerida</w:t>
            </w:r>
          </w:p>
        </w:tc>
      </w:tr>
      <w:tr w:rsidR="006E42B1" w:rsidRPr="00512219" w:rsidTr="00E30B29">
        <w:trPr>
          <w:trHeight w:val="305"/>
        </w:trPr>
        <w:tc>
          <w:tcPr>
            <w:tcW w:w="2313" w:type="dxa"/>
            <w:vAlign w:val="center"/>
          </w:tcPr>
          <w:p w:rsidR="006E42B1" w:rsidRPr="004556F9" w:rsidRDefault="00D175D8" w:rsidP="00637831">
            <w:pPr>
              <w:jc w:val="center"/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Prazo (SPI)</w:t>
            </w:r>
          </w:p>
        </w:tc>
        <w:tc>
          <w:tcPr>
            <w:tcW w:w="747" w:type="dxa"/>
            <w:shd w:val="clear" w:color="auto" w:fill="FF0000"/>
            <w:vAlign w:val="center"/>
          </w:tcPr>
          <w:p w:rsidR="006E42B1" w:rsidRPr="004556F9" w:rsidRDefault="006E42B1" w:rsidP="006378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20" w:type="dxa"/>
            <w:vAlign w:val="center"/>
          </w:tcPr>
          <w:p w:rsidR="006E42B1" w:rsidRPr="004556F9" w:rsidRDefault="00D11B9D" w:rsidP="006B47C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processo de codificação já iniciou, mas infelizmente ainda não se terminou nenhum módulo, pelo que o prazo encontra-se comprometido</w:t>
            </w:r>
          </w:p>
        </w:tc>
      </w:tr>
      <w:tr w:rsidR="006E42B1" w:rsidTr="00CE01AA">
        <w:trPr>
          <w:trHeight w:val="305"/>
        </w:trPr>
        <w:tc>
          <w:tcPr>
            <w:tcW w:w="2313" w:type="dxa"/>
            <w:vAlign w:val="center"/>
          </w:tcPr>
          <w:p w:rsidR="006E42B1" w:rsidRPr="004556F9" w:rsidRDefault="00D175D8" w:rsidP="00637831">
            <w:pPr>
              <w:jc w:val="center"/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Custo (CPI)</w:t>
            </w:r>
          </w:p>
        </w:tc>
        <w:tc>
          <w:tcPr>
            <w:tcW w:w="747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:rsidR="006E42B1" w:rsidRPr="004556F9" w:rsidRDefault="006E42B1" w:rsidP="006378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20" w:type="dxa"/>
            <w:vAlign w:val="center"/>
          </w:tcPr>
          <w:p w:rsidR="006E42B1" w:rsidRPr="004556F9" w:rsidRDefault="00CE01AA" w:rsidP="00455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D175D8" w:rsidRPr="00512219" w:rsidTr="00EE77FF">
        <w:trPr>
          <w:trHeight w:val="305"/>
        </w:trPr>
        <w:tc>
          <w:tcPr>
            <w:tcW w:w="2313" w:type="dxa"/>
            <w:vAlign w:val="center"/>
          </w:tcPr>
          <w:p w:rsidR="00D175D8" w:rsidRPr="004556F9" w:rsidRDefault="00D175D8" w:rsidP="00EE77FF">
            <w:pPr>
              <w:jc w:val="center"/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Escopo</w:t>
            </w:r>
          </w:p>
        </w:tc>
        <w:tc>
          <w:tcPr>
            <w:tcW w:w="747" w:type="dxa"/>
            <w:shd w:val="clear" w:color="auto" w:fill="008000"/>
            <w:vAlign w:val="center"/>
          </w:tcPr>
          <w:p w:rsidR="00D175D8" w:rsidRPr="004556F9" w:rsidRDefault="00D175D8" w:rsidP="00EE77F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20" w:type="dxa"/>
            <w:vAlign w:val="center"/>
          </w:tcPr>
          <w:p w:rsidR="00D175D8" w:rsidRPr="004556F9" w:rsidRDefault="006B47CE" w:rsidP="00455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 nenhuma alteraçao, pois segue-se conforme o planejado</w:t>
            </w:r>
          </w:p>
        </w:tc>
      </w:tr>
      <w:tr w:rsidR="00D175D8" w:rsidRPr="00512219" w:rsidTr="00CE01AA">
        <w:trPr>
          <w:trHeight w:val="305"/>
        </w:trPr>
        <w:tc>
          <w:tcPr>
            <w:tcW w:w="2313" w:type="dxa"/>
            <w:vAlign w:val="center"/>
          </w:tcPr>
          <w:p w:rsidR="00D175D8" w:rsidRPr="004556F9" w:rsidRDefault="00D175D8" w:rsidP="00186988">
            <w:pPr>
              <w:jc w:val="center"/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Comunicação</w:t>
            </w:r>
          </w:p>
        </w:tc>
        <w:tc>
          <w:tcPr>
            <w:tcW w:w="747" w:type="dxa"/>
            <w:shd w:val="clear" w:color="auto" w:fill="008000"/>
            <w:vAlign w:val="center"/>
          </w:tcPr>
          <w:p w:rsidR="00D175D8" w:rsidRPr="004556F9" w:rsidRDefault="00D175D8" w:rsidP="0018698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20" w:type="dxa"/>
            <w:vAlign w:val="center"/>
          </w:tcPr>
          <w:p w:rsidR="00D175D8" w:rsidRPr="004556F9" w:rsidRDefault="00CE01AA" w:rsidP="00455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comunicação ocorre da melhor maneira</w:t>
            </w:r>
            <w:r w:rsidR="00E30B29" w:rsidRPr="004556F9">
              <w:rPr>
                <w:sz w:val="24"/>
                <w:szCs w:val="24"/>
              </w:rPr>
              <w:t>.</w:t>
            </w:r>
          </w:p>
        </w:tc>
      </w:tr>
    </w:tbl>
    <w:p w:rsidR="006E42B1" w:rsidRDefault="006E42B1" w:rsidP="006E42B1"/>
    <w:p w:rsidR="006E42B1" w:rsidRDefault="006E42B1" w:rsidP="006E42B1"/>
    <w:p w:rsidR="006E42B1" w:rsidRDefault="006E42B1" w:rsidP="006E42B1"/>
    <w:p w:rsidR="00F46458" w:rsidRDefault="00F46458" w:rsidP="00E85FEF">
      <w:pPr>
        <w:pStyle w:val="Heading1"/>
      </w:pPr>
      <w:r w:rsidRPr="00F46458">
        <w:t xml:space="preserve">Estrutura Analítica do Projeto </w:t>
      </w:r>
      <w:r>
        <w:t>(EAP)</w:t>
      </w:r>
    </w:p>
    <w:p w:rsidR="00F46458" w:rsidRDefault="00F46458" w:rsidP="00F46458">
      <w:pPr>
        <w:pStyle w:val="Comments"/>
      </w:pPr>
      <w:r w:rsidRPr="00842903">
        <w:t>[</w:t>
      </w:r>
      <w:r>
        <w:t xml:space="preserve">Mais conhecida pelo termo Inglês - Work Breakdown Structure (WBS) – Informar </w:t>
      </w:r>
      <w:r w:rsidR="00747B7F">
        <w:t xml:space="preserve">o código da EAP </w:t>
      </w:r>
      <w:r>
        <w:t>na primeira coluna d</w:t>
      </w:r>
      <w:r w:rsidR="00747B7F">
        <w:t>a</w:t>
      </w:r>
      <w:r>
        <w:t xml:space="preserve">s </w:t>
      </w:r>
      <w:r w:rsidR="00747B7F">
        <w:t>seções</w:t>
      </w:r>
      <w:r w:rsidRPr="00842903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"/>
        <w:gridCol w:w="4264"/>
        <w:gridCol w:w="975"/>
        <w:gridCol w:w="1036"/>
        <w:gridCol w:w="822"/>
      </w:tblGrid>
      <w:tr w:rsidR="00F46458" w:rsidRPr="00F46458" w:rsidTr="00747B7F">
        <w:trPr>
          <w:trHeight w:val="270"/>
        </w:trPr>
        <w:tc>
          <w:tcPr>
            <w:tcW w:w="785" w:type="dxa"/>
            <w:shd w:val="clear" w:color="auto" w:fill="DBE5F1" w:themeFill="accent1" w:themeFillTint="33"/>
            <w:hideMark/>
          </w:tcPr>
          <w:p w:rsidR="00F46458" w:rsidRPr="004556F9" w:rsidRDefault="00F46458" w:rsidP="00F46458">
            <w:pPr>
              <w:jc w:val="left"/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Código da EAP</w:t>
            </w:r>
          </w:p>
        </w:tc>
        <w:tc>
          <w:tcPr>
            <w:tcW w:w="4264" w:type="dxa"/>
            <w:shd w:val="clear" w:color="auto" w:fill="DBE5F1" w:themeFill="accent1" w:themeFillTint="33"/>
            <w:hideMark/>
          </w:tcPr>
          <w:p w:rsidR="00F46458" w:rsidRPr="004556F9" w:rsidRDefault="00F46458">
            <w:pPr>
              <w:jc w:val="left"/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Fases, Subfases e Principais Entregas e Pacotes de trabalho</w:t>
            </w:r>
          </w:p>
        </w:tc>
        <w:tc>
          <w:tcPr>
            <w:tcW w:w="975" w:type="dxa"/>
            <w:shd w:val="clear" w:color="auto" w:fill="DBE5F1" w:themeFill="accent1" w:themeFillTint="33"/>
            <w:hideMark/>
          </w:tcPr>
          <w:p w:rsidR="00F46458" w:rsidRPr="004556F9" w:rsidRDefault="00F46458">
            <w:pPr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Início</w:t>
            </w:r>
          </w:p>
        </w:tc>
        <w:tc>
          <w:tcPr>
            <w:tcW w:w="899" w:type="dxa"/>
            <w:shd w:val="clear" w:color="auto" w:fill="DBE5F1" w:themeFill="accent1" w:themeFillTint="33"/>
            <w:hideMark/>
          </w:tcPr>
          <w:p w:rsidR="00F46458" w:rsidRPr="004556F9" w:rsidRDefault="00F46458">
            <w:pPr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Término</w:t>
            </w:r>
          </w:p>
        </w:tc>
        <w:tc>
          <w:tcPr>
            <w:tcW w:w="721" w:type="dxa"/>
            <w:shd w:val="clear" w:color="auto" w:fill="DBE5F1" w:themeFill="accent1" w:themeFillTint="33"/>
          </w:tcPr>
          <w:p w:rsidR="00F46458" w:rsidRPr="004556F9" w:rsidRDefault="00F46458">
            <w:pPr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Status</w:t>
            </w:r>
          </w:p>
        </w:tc>
      </w:tr>
      <w:tr w:rsidR="00F46458" w:rsidRPr="00F46458" w:rsidTr="00CE01AA">
        <w:trPr>
          <w:trHeight w:val="270"/>
        </w:trPr>
        <w:tc>
          <w:tcPr>
            <w:tcW w:w="785" w:type="dxa"/>
            <w:noWrap/>
          </w:tcPr>
          <w:p w:rsidR="00F46458" w:rsidRPr="004556F9" w:rsidRDefault="003A3663" w:rsidP="00F4645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4264" w:type="dxa"/>
            <w:noWrap/>
          </w:tcPr>
          <w:p w:rsidR="00F46458" w:rsidRPr="004556F9" w:rsidRDefault="00CE01AA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Módulo de Cadastro</w:t>
            </w:r>
          </w:p>
        </w:tc>
        <w:tc>
          <w:tcPr>
            <w:tcW w:w="975" w:type="dxa"/>
            <w:noWrap/>
          </w:tcPr>
          <w:p w:rsidR="00F46458" w:rsidRPr="004556F9" w:rsidRDefault="00F46458" w:rsidP="00F46458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99" w:type="dxa"/>
            <w:noWrap/>
          </w:tcPr>
          <w:p w:rsidR="00F46458" w:rsidRPr="004556F9" w:rsidRDefault="00F46458" w:rsidP="00F46458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721" w:type="dxa"/>
            <w:shd w:val="clear" w:color="auto" w:fill="FF0000"/>
          </w:tcPr>
          <w:p w:rsidR="00F46458" w:rsidRPr="004556F9" w:rsidRDefault="00F46458">
            <w:pPr>
              <w:rPr>
                <w:sz w:val="24"/>
                <w:szCs w:val="24"/>
              </w:rPr>
            </w:pPr>
          </w:p>
        </w:tc>
      </w:tr>
      <w:tr w:rsidR="0003477B" w:rsidRPr="00F46458" w:rsidTr="00CE01AA">
        <w:trPr>
          <w:trHeight w:val="270"/>
        </w:trPr>
        <w:tc>
          <w:tcPr>
            <w:tcW w:w="785" w:type="dxa"/>
            <w:noWrap/>
          </w:tcPr>
          <w:p w:rsidR="0003477B" w:rsidRPr="004556F9" w:rsidRDefault="004F1056" w:rsidP="00F46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4264" w:type="dxa"/>
            <w:noWrap/>
          </w:tcPr>
          <w:p w:rsidR="0003477B" w:rsidRDefault="00CE0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Módulo da Autenticação</w:t>
            </w:r>
          </w:p>
        </w:tc>
        <w:tc>
          <w:tcPr>
            <w:tcW w:w="975" w:type="dxa"/>
            <w:noWrap/>
          </w:tcPr>
          <w:p w:rsidR="0003477B" w:rsidRPr="004556F9" w:rsidRDefault="0003477B" w:rsidP="00F46458">
            <w:pPr>
              <w:rPr>
                <w:sz w:val="24"/>
                <w:szCs w:val="24"/>
              </w:rPr>
            </w:pPr>
          </w:p>
        </w:tc>
        <w:tc>
          <w:tcPr>
            <w:tcW w:w="899" w:type="dxa"/>
            <w:noWrap/>
          </w:tcPr>
          <w:p w:rsidR="0003477B" w:rsidRPr="004556F9" w:rsidRDefault="0003477B" w:rsidP="00F46458">
            <w:pPr>
              <w:rPr>
                <w:sz w:val="24"/>
                <w:szCs w:val="24"/>
              </w:rPr>
            </w:pPr>
          </w:p>
        </w:tc>
        <w:tc>
          <w:tcPr>
            <w:tcW w:w="721" w:type="dxa"/>
            <w:shd w:val="clear" w:color="auto" w:fill="FF0000"/>
          </w:tcPr>
          <w:p w:rsidR="0003477B" w:rsidRPr="004556F9" w:rsidRDefault="0003477B">
            <w:pPr>
              <w:rPr>
                <w:sz w:val="24"/>
                <w:szCs w:val="24"/>
              </w:rPr>
            </w:pPr>
          </w:p>
        </w:tc>
      </w:tr>
      <w:tr w:rsidR="0003477B" w:rsidRPr="00F46458" w:rsidTr="00CE01AA">
        <w:trPr>
          <w:trHeight w:val="270"/>
        </w:trPr>
        <w:tc>
          <w:tcPr>
            <w:tcW w:w="785" w:type="dxa"/>
            <w:noWrap/>
          </w:tcPr>
          <w:p w:rsidR="0003477B" w:rsidRPr="004556F9" w:rsidRDefault="003A3663" w:rsidP="00F46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4264" w:type="dxa"/>
            <w:noWrap/>
          </w:tcPr>
          <w:p w:rsidR="0003477B" w:rsidRDefault="00CE0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Módulo de Atendimento</w:t>
            </w:r>
          </w:p>
        </w:tc>
        <w:tc>
          <w:tcPr>
            <w:tcW w:w="975" w:type="dxa"/>
            <w:noWrap/>
          </w:tcPr>
          <w:p w:rsidR="0003477B" w:rsidRPr="004556F9" w:rsidRDefault="0003477B" w:rsidP="00F46458">
            <w:pPr>
              <w:rPr>
                <w:sz w:val="24"/>
                <w:szCs w:val="24"/>
              </w:rPr>
            </w:pPr>
          </w:p>
        </w:tc>
        <w:tc>
          <w:tcPr>
            <w:tcW w:w="899" w:type="dxa"/>
            <w:noWrap/>
          </w:tcPr>
          <w:p w:rsidR="0003477B" w:rsidRPr="004556F9" w:rsidRDefault="0003477B" w:rsidP="00F46458">
            <w:pPr>
              <w:rPr>
                <w:sz w:val="24"/>
                <w:szCs w:val="24"/>
              </w:rPr>
            </w:pPr>
          </w:p>
        </w:tc>
        <w:tc>
          <w:tcPr>
            <w:tcW w:w="721" w:type="dxa"/>
            <w:shd w:val="clear" w:color="auto" w:fill="FF0000"/>
          </w:tcPr>
          <w:p w:rsidR="0003477B" w:rsidRPr="004F1056" w:rsidRDefault="0003477B">
            <w:pPr>
              <w:rPr>
                <w:color w:val="FFFF00"/>
                <w:sz w:val="24"/>
                <w:szCs w:val="24"/>
              </w:rPr>
            </w:pPr>
          </w:p>
        </w:tc>
      </w:tr>
      <w:tr w:rsidR="00CE01AA" w:rsidRPr="00F46458" w:rsidTr="00CE01AA">
        <w:trPr>
          <w:trHeight w:val="270"/>
        </w:trPr>
        <w:tc>
          <w:tcPr>
            <w:tcW w:w="785" w:type="dxa"/>
            <w:noWrap/>
          </w:tcPr>
          <w:p w:rsidR="00CE01AA" w:rsidRDefault="003A3663" w:rsidP="00F46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4264" w:type="dxa"/>
            <w:noWrap/>
          </w:tcPr>
          <w:p w:rsidR="00CE01AA" w:rsidRDefault="00CE0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Módulo de Gestão de Requisições Clínicas</w:t>
            </w:r>
          </w:p>
        </w:tc>
        <w:tc>
          <w:tcPr>
            <w:tcW w:w="975" w:type="dxa"/>
            <w:noWrap/>
          </w:tcPr>
          <w:p w:rsidR="00CE01AA" w:rsidRDefault="00CE01AA" w:rsidP="00F46458">
            <w:pPr>
              <w:rPr>
                <w:sz w:val="24"/>
                <w:szCs w:val="24"/>
              </w:rPr>
            </w:pPr>
          </w:p>
        </w:tc>
        <w:tc>
          <w:tcPr>
            <w:tcW w:w="899" w:type="dxa"/>
            <w:noWrap/>
          </w:tcPr>
          <w:p w:rsidR="00CE01AA" w:rsidRDefault="00CE01AA" w:rsidP="00F46458">
            <w:pPr>
              <w:rPr>
                <w:sz w:val="24"/>
                <w:szCs w:val="24"/>
              </w:rPr>
            </w:pPr>
          </w:p>
        </w:tc>
        <w:tc>
          <w:tcPr>
            <w:tcW w:w="721" w:type="dxa"/>
            <w:shd w:val="clear" w:color="auto" w:fill="FF0000"/>
          </w:tcPr>
          <w:p w:rsidR="00CE01AA" w:rsidRPr="004F1056" w:rsidRDefault="00CE01AA">
            <w:pPr>
              <w:rPr>
                <w:color w:val="FFFF00"/>
                <w:sz w:val="24"/>
                <w:szCs w:val="24"/>
              </w:rPr>
            </w:pPr>
          </w:p>
        </w:tc>
      </w:tr>
      <w:tr w:rsidR="00CE01AA" w:rsidRPr="00F46458" w:rsidTr="00CE01AA">
        <w:trPr>
          <w:trHeight w:val="270"/>
        </w:trPr>
        <w:tc>
          <w:tcPr>
            <w:tcW w:w="785" w:type="dxa"/>
            <w:noWrap/>
          </w:tcPr>
          <w:p w:rsidR="00CE01AA" w:rsidRDefault="003A3663" w:rsidP="00F46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</w:tc>
        <w:tc>
          <w:tcPr>
            <w:tcW w:w="4264" w:type="dxa"/>
            <w:noWrap/>
          </w:tcPr>
          <w:p w:rsidR="00CE01AA" w:rsidRDefault="00CE0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Módulo de Estatísticas</w:t>
            </w:r>
          </w:p>
        </w:tc>
        <w:tc>
          <w:tcPr>
            <w:tcW w:w="975" w:type="dxa"/>
            <w:noWrap/>
          </w:tcPr>
          <w:p w:rsidR="00CE01AA" w:rsidRDefault="00CE01AA" w:rsidP="00F46458">
            <w:pPr>
              <w:rPr>
                <w:sz w:val="24"/>
                <w:szCs w:val="24"/>
              </w:rPr>
            </w:pPr>
          </w:p>
        </w:tc>
        <w:tc>
          <w:tcPr>
            <w:tcW w:w="899" w:type="dxa"/>
            <w:noWrap/>
          </w:tcPr>
          <w:p w:rsidR="00CE01AA" w:rsidRDefault="00CE01AA" w:rsidP="00F46458">
            <w:pPr>
              <w:rPr>
                <w:sz w:val="24"/>
                <w:szCs w:val="24"/>
              </w:rPr>
            </w:pPr>
          </w:p>
        </w:tc>
        <w:tc>
          <w:tcPr>
            <w:tcW w:w="721" w:type="dxa"/>
            <w:shd w:val="clear" w:color="auto" w:fill="FF0000"/>
          </w:tcPr>
          <w:p w:rsidR="00CE01AA" w:rsidRPr="004F1056" w:rsidRDefault="00CE01AA">
            <w:pPr>
              <w:rPr>
                <w:color w:val="FFFF00"/>
                <w:sz w:val="24"/>
                <w:szCs w:val="24"/>
              </w:rPr>
            </w:pPr>
          </w:p>
        </w:tc>
      </w:tr>
    </w:tbl>
    <w:p w:rsidR="006E42B1" w:rsidRDefault="006E42B1" w:rsidP="006E42B1"/>
    <w:p w:rsidR="006E42B1" w:rsidRDefault="006E42B1" w:rsidP="006E42B1">
      <w:pPr>
        <w:pStyle w:val="Heading1"/>
      </w:pPr>
      <w:r w:rsidRPr="00F4262A">
        <w:t>Atividades Concluídas no período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431"/>
        <w:gridCol w:w="1008"/>
        <w:gridCol w:w="1036"/>
      </w:tblGrid>
      <w:tr w:rsidR="00F46458" w:rsidRPr="00F46458" w:rsidTr="00747B7F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F46458" w:rsidRPr="004556F9" w:rsidRDefault="00F46458" w:rsidP="00F46458">
            <w:pPr>
              <w:jc w:val="left"/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:rsidR="00F46458" w:rsidRPr="004556F9" w:rsidRDefault="00F46458">
            <w:pPr>
              <w:jc w:val="left"/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:rsidR="00F46458" w:rsidRPr="004556F9" w:rsidRDefault="00F46458" w:rsidP="00F46458">
            <w:pPr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Responsável</w:t>
            </w:r>
          </w:p>
        </w:tc>
        <w:tc>
          <w:tcPr>
            <w:tcW w:w="1008" w:type="dxa"/>
            <w:shd w:val="clear" w:color="auto" w:fill="DBE5F1" w:themeFill="accent1" w:themeFillTint="33"/>
            <w:hideMark/>
          </w:tcPr>
          <w:p w:rsidR="00F46458" w:rsidRPr="004556F9" w:rsidRDefault="00F46458">
            <w:pPr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:rsidR="00F46458" w:rsidRPr="004556F9" w:rsidRDefault="00F46458">
            <w:pPr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Término</w:t>
            </w:r>
          </w:p>
        </w:tc>
      </w:tr>
      <w:tr w:rsidR="00F46458" w:rsidRPr="00F46458" w:rsidTr="00F46458">
        <w:trPr>
          <w:trHeight w:val="300"/>
        </w:trPr>
        <w:tc>
          <w:tcPr>
            <w:tcW w:w="803" w:type="dxa"/>
          </w:tcPr>
          <w:p w:rsidR="00F46458" w:rsidRPr="004556F9" w:rsidRDefault="00F46458" w:rsidP="00F46458">
            <w:pPr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:rsidR="00F46458" w:rsidRPr="004556F9" w:rsidRDefault="00F46458">
            <w:pPr>
              <w:rPr>
                <w:sz w:val="24"/>
                <w:szCs w:val="24"/>
              </w:rPr>
            </w:pPr>
          </w:p>
        </w:tc>
        <w:tc>
          <w:tcPr>
            <w:tcW w:w="1245" w:type="dxa"/>
          </w:tcPr>
          <w:p w:rsidR="00F46458" w:rsidRPr="004556F9" w:rsidRDefault="00F46458">
            <w:pPr>
              <w:rPr>
                <w:sz w:val="24"/>
                <w:szCs w:val="24"/>
              </w:rPr>
            </w:pPr>
          </w:p>
        </w:tc>
        <w:tc>
          <w:tcPr>
            <w:tcW w:w="1008" w:type="dxa"/>
          </w:tcPr>
          <w:p w:rsidR="00F46458" w:rsidRPr="004556F9" w:rsidRDefault="00F46458">
            <w:pPr>
              <w:rPr>
                <w:sz w:val="24"/>
                <w:szCs w:val="24"/>
              </w:rPr>
            </w:pPr>
          </w:p>
        </w:tc>
        <w:tc>
          <w:tcPr>
            <w:tcW w:w="1033" w:type="dxa"/>
          </w:tcPr>
          <w:p w:rsidR="00F46458" w:rsidRPr="004556F9" w:rsidRDefault="00F46458">
            <w:pPr>
              <w:rPr>
                <w:sz w:val="24"/>
                <w:szCs w:val="24"/>
              </w:rPr>
            </w:pPr>
          </w:p>
        </w:tc>
      </w:tr>
    </w:tbl>
    <w:p w:rsidR="006E42B1" w:rsidRDefault="006E42B1" w:rsidP="00747B7F"/>
    <w:p w:rsidR="006E42B1" w:rsidRDefault="006E42B1" w:rsidP="006E42B1">
      <w:pPr>
        <w:pStyle w:val="Heading1"/>
      </w:pPr>
      <w:r w:rsidRPr="00F4262A">
        <w:t>Atividades em andamento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431"/>
        <w:gridCol w:w="1008"/>
        <w:gridCol w:w="1036"/>
        <w:gridCol w:w="1167"/>
      </w:tblGrid>
      <w:tr w:rsidR="00747B7F" w:rsidRPr="00F46458" w:rsidTr="00747B7F">
        <w:trPr>
          <w:trHeight w:val="24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747B7F" w:rsidRPr="004556F9" w:rsidRDefault="00747B7F" w:rsidP="00F46458">
            <w:pPr>
              <w:jc w:val="left"/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:rsidR="00747B7F" w:rsidRPr="004556F9" w:rsidRDefault="00747B7F">
            <w:pPr>
              <w:jc w:val="left"/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:rsidR="00747B7F" w:rsidRPr="004556F9" w:rsidRDefault="00747B7F" w:rsidP="00747B7F">
            <w:pPr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Responsável</w:t>
            </w:r>
          </w:p>
        </w:tc>
        <w:tc>
          <w:tcPr>
            <w:tcW w:w="1008" w:type="dxa"/>
            <w:shd w:val="clear" w:color="auto" w:fill="DBE5F1" w:themeFill="accent1" w:themeFillTint="33"/>
            <w:hideMark/>
          </w:tcPr>
          <w:p w:rsidR="00747B7F" w:rsidRPr="004556F9" w:rsidRDefault="00747B7F">
            <w:pPr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:rsidR="00747B7F" w:rsidRPr="004556F9" w:rsidRDefault="00747B7F">
            <w:pPr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Término</w:t>
            </w:r>
          </w:p>
        </w:tc>
        <w:tc>
          <w:tcPr>
            <w:tcW w:w="1167" w:type="dxa"/>
            <w:shd w:val="clear" w:color="auto" w:fill="DBE5F1" w:themeFill="accent1" w:themeFillTint="33"/>
            <w:hideMark/>
          </w:tcPr>
          <w:p w:rsidR="00747B7F" w:rsidRPr="004556F9" w:rsidRDefault="00747B7F">
            <w:pPr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Status</w:t>
            </w:r>
          </w:p>
        </w:tc>
      </w:tr>
      <w:tr w:rsidR="00747B7F" w:rsidRPr="00F46458" w:rsidTr="0003477B">
        <w:trPr>
          <w:trHeight w:val="240"/>
        </w:trPr>
        <w:tc>
          <w:tcPr>
            <w:tcW w:w="803" w:type="dxa"/>
          </w:tcPr>
          <w:p w:rsidR="00747B7F" w:rsidRPr="004556F9" w:rsidRDefault="0003477B" w:rsidP="00F46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2976" w:type="dxa"/>
          </w:tcPr>
          <w:p w:rsidR="00747B7F" w:rsidRPr="004556F9" w:rsidRDefault="00F322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Página inicial do gestor</w:t>
            </w:r>
          </w:p>
        </w:tc>
        <w:tc>
          <w:tcPr>
            <w:tcW w:w="1245" w:type="dxa"/>
          </w:tcPr>
          <w:p w:rsidR="00747B7F" w:rsidRPr="004556F9" w:rsidRDefault="00F32244" w:rsidP="00747B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Zunguze</w:t>
            </w:r>
          </w:p>
        </w:tc>
        <w:tc>
          <w:tcPr>
            <w:tcW w:w="1008" w:type="dxa"/>
          </w:tcPr>
          <w:p w:rsidR="00747B7F" w:rsidRPr="004556F9" w:rsidRDefault="00F322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03/11</w:t>
            </w:r>
          </w:p>
        </w:tc>
        <w:tc>
          <w:tcPr>
            <w:tcW w:w="1033" w:type="dxa"/>
          </w:tcPr>
          <w:p w:rsidR="00747B7F" w:rsidRPr="004556F9" w:rsidRDefault="00F32244" w:rsidP="000347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07/11</w:t>
            </w:r>
          </w:p>
        </w:tc>
        <w:tc>
          <w:tcPr>
            <w:tcW w:w="1167" w:type="dxa"/>
            <w:shd w:val="clear" w:color="auto" w:fill="FFFF00"/>
          </w:tcPr>
          <w:p w:rsidR="00747B7F" w:rsidRPr="004556F9" w:rsidRDefault="00747B7F">
            <w:pPr>
              <w:rPr>
                <w:sz w:val="24"/>
                <w:szCs w:val="24"/>
              </w:rPr>
            </w:pPr>
          </w:p>
        </w:tc>
      </w:tr>
    </w:tbl>
    <w:p w:rsidR="006E42B1" w:rsidRDefault="006E42B1" w:rsidP="006E42B1"/>
    <w:p w:rsidR="00F32244" w:rsidRDefault="00F32244" w:rsidP="006E42B1"/>
    <w:p w:rsidR="00F32244" w:rsidRDefault="00F32244" w:rsidP="006E42B1"/>
    <w:p w:rsidR="006E42B1" w:rsidRDefault="006E42B1" w:rsidP="006E42B1">
      <w:pPr>
        <w:pStyle w:val="Heading1"/>
      </w:pPr>
      <w:r w:rsidRPr="00F4262A">
        <w:t xml:space="preserve">Atividades </w:t>
      </w:r>
      <w:r w:rsidR="00C047A4">
        <w:t xml:space="preserve">para </w:t>
      </w:r>
      <w:r w:rsidRPr="00F4262A">
        <w:t>o próximo período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431"/>
        <w:gridCol w:w="1008"/>
        <w:gridCol w:w="1036"/>
      </w:tblGrid>
      <w:tr w:rsidR="00747B7F" w:rsidRPr="00F46458" w:rsidTr="00747B7F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747B7F" w:rsidRPr="004556F9" w:rsidRDefault="00747B7F" w:rsidP="004671EB">
            <w:pPr>
              <w:jc w:val="left"/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:rsidR="00747B7F" w:rsidRPr="004556F9" w:rsidRDefault="00747B7F" w:rsidP="004671EB">
            <w:pPr>
              <w:jc w:val="left"/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:rsidR="00747B7F" w:rsidRPr="004556F9" w:rsidRDefault="00747B7F" w:rsidP="004671EB">
            <w:pPr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Responsável</w:t>
            </w:r>
          </w:p>
        </w:tc>
        <w:tc>
          <w:tcPr>
            <w:tcW w:w="1008" w:type="dxa"/>
            <w:shd w:val="clear" w:color="auto" w:fill="DBE5F1" w:themeFill="accent1" w:themeFillTint="33"/>
            <w:hideMark/>
          </w:tcPr>
          <w:p w:rsidR="00747B7F" w:rsidRPr="004556F9" w:rsidRDefault="00747B7F" w:rsidP="004671EB">
            <w:pPr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:rsidR="00747B7F" w:rsidRPr="004556F9" w:rsidRDefault="00747B7F" w:rsidP="004671EB">
            <w:pPr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Término</w:t>
            </w:r>
          </w:p>
        </w:tc>
      </w:tr>
      <w:tr w:rsidR="00747B7F" w:rsidRPr="00F46458" w:rsidTr="0003477B">
        <w:trPr>
          <w:trHeight w:val="300"/>
        </w:trPr>
        <w:tc>
          <w:tcPr>
            <w:tcW w:w="803" w:type="dxa"/>
          </w:tcPr>
          <w:p w:rsidR="00747B7F" w:rsidRPr="004556F9" w:rsidRDefault="00601036" w:rsidP="00467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2976" w:type="dxa"/>
          </w:tcPr>
          <w:p w:rsidR="00747B7F" w:rsidRPr="004556F9" w:rsidRDefault="00F32244" w:rsidP="00467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Visualizar resultados</w:t>
            </w:r>
          </w:p>
        </w:tc>
        <w:tc>
          <w:tcPr>
            <w:tcW w:w="1245" w:type="dxa"/>
          </w:tcPr>
          <w:p w:rsidR="00747B7F" w:rsidRPr="004556F9" w:rsidRDefault="00F32244" w:rsidP="00467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Zunguze</w:t>
            </w:r>
          </w:p>
        </w:tc>
        <w:tc>
          <w:tcPr>
            <w:tcW w:w="1008" w:type="dxa"/>
          </w:tcPr>
          <w:p w:rsidR="00747B7F" w:rsidRPr="004556F9" w:rsidRDefault="00F32244" w:rsidP="00467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10/11</w:t>
            </w:r>
          </w:p>
        </w:tc>
        <w:tc>
          <w:tcPr>
            <w:tcW w:w="1033" w:type="dxa"/>
            <w:shd w:val="clear" w:color="auto" w:fill="FFFFFF" w:themeFill="background1"/>
          </w:tcPr>
          <w:p w:rsidR="00747B7F" w:rsidRPr="004556F9" w:rsidRDefault="00F32244" w:rsidP="00467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14/11</w:t>
            </w:r>
          </w:p>
        </w:tc>
      </w:tr>
    </w:tbl>
    <w:p w:rsidR="00747B7F" w:rsidRDefault="00747B7F" w:rsidP="00747B7F"/>
    <w:p w:rsidR="004F1056" w:rsidRDefault="004F1056" w:rsidP="00747B7F"/>
    <w:p w:rsidR="004F1056" w:rsidRDefault="004F1056" w:rsidP="00747B7F"/>
    <w:p w:rsidR="006E42B1" w:rsidRPr="00F4262A" w:rsidRDefault="006E42B1" w:rsidP="006E42B1">
      <w:pPr>
        <w:pStyle w:val="Heading1"/>
      </w:pPr>
      <w:r w:rsidRPr="00F4262A">
        <w:t>Pontos de Atenção</w:t>
      </w:r>
    </w:p>
    <w:tbl>
      <w:tblPr>
        <w:tblW w:w="9195" w:type="dxa"/>
        <w:tblInd w:w="9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3435"/>
        <w:gridCol w:w="900"/>
        <w:gridCol w:w="2279"/>
        <w:gridCol w:w="1481"/>
        <w:gridCol w:w="1100"/>
      </w:tblGrid>
      <w:tr w:rsidR="006E42B1" w:rsidRPr="004556F9" w:rsidTr="00D92CA5">
        <w:trPr>
          <w:trHeight w:val="432"/>
        </w:trPr>
        <w:tc>
          <w:tcPr>
            <w:tcW w:w="3435" w:type="dxa"/>
            <w:shd w:val="clear" w:color="auto" w:fill="DBE5F1" w:themeFill="accent1" w:themeFillTint="33"/>
            <w:vAlign w:val="center"/>
          </w:tcPr>
          <w:p w:rsidR="006E42B1" w:rsidRPr="004556F9" w:rsidRDefault="006E42B1" w:rsidP="0063783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4556F9">
              <w:rPr>
                <w:rFonts w:cs="Arial"/>
                <w:b/>
                <w:sz w:val="24"/>
                <w:szCs w:val="24"/>
              </w:rPr>
              <w:t>Descrição do Problema</w:t>
            </w:r>
          </w:p>
        </w:tc>
        <w:tc>
          <w:tcPr>
            <w:tcW w:w="900" w:type="dxa"/>
            <w:shd w:val="clear" w:color="auto" w:fill="DBE5F1" w:themeFill="accent1" w:themeFillTint="33"/>
            <w:vAlign w:val="center"/>
          </w:tcPr>
          <w:p w:rsidR="006E42B1" w:rsidRPr="004556F9" w:rsidRDefault="006E42B1" w:rsidP="0063783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4556F9">
              <w:rPr>
                <w:rFonts w:cs="Arial"/>
                <w:b/>
                <w:sz w:val="24"/>
                <w:szCs w:val="24"/>
              </w:rPr>
              <w:t>Status</w:t>
            </w:r>
          </w:p>
        </w:tc>
        <w:tc>
          <w:tcPr>
            <w:tcW w:w="2279" w:type="dxa"/>
            <w:shd w:val="clear" w:color="auto" w:fill="DBE5F1" w:themeFill="accent1" w:themeFillTint="33"/>
            <w:noWrap/>
            <w:vAlign w:val="center"/>
          </w:tcPr>
          <w:p w:rsidR="006E42B1" w:rsidRPr="004556F9" w:rsidRDefault="006E42B1" w:rsidP="0063783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4556F9">
              <w:rPr>
                <w:rFonts w:cs="Arial"/>
                <w:b/>
                <w:sz w:val="24"/>
                <w:szCs w:val="24"/>
              </w:rPr>
              <w:t>Descrição da ação</w:t>
            </w:r>
          </w:p>
        </w:tc>
        <w:tc>
          <w:tcPr>
            <w:tcW w:w="1481" w:type="dxa"/>
            <w:shd w:val="clear" w:color="auto" w:fill="DBE5F1" w:themeFill="accent1" w:themeFillTint="33"/>
            <w:vAlign w:val="center"/>
          </w:tcPr>
          <w:p w:rsidR="006E42B1" w:rsidRPr="004556F9" w:rsidRDefault="006E42B1" w:rsidP="0063783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4556F9">
              <w:rPr>
                <w:rFonts w:cs="Arial"/>
                <w:b/>
                <w:sz w:val="24"/>
                <w:szCs w:val="24"/>
              </w:rPr>
              <w:t>Responsável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:rsidR="006E42B1" w:rsidRPr="004556F9" w:rsidRDefault="007F4991" w:rsidP="0063783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4556F9">
              <w:rPr>
                <w:rFonts w:cs="Arial"/>
                <w:b/>
                <w:sz w:val="24"/>
                <w:szCs w:val="24"/>
              </w:rPr>
              <w:t>P</w:t>
            </w:r>
            <w:r w:rsidR="006E42B1" w:rsidRPr="004556F9">
              <w:rPr>
                <w:rFonts w:cs="Arial"/>
                <w:b/>
                <w:sz w:val="24"/>
                <w:szCs w:val="24"/>
              </w:rPr>
              <w:t>revisão</w:t>
            </w:r>
          </w:p>
        </w:tc>
      </w:tr>
      <w:tr w:rsidR="006E42B1" w:rsidRPr="004556F9" w:rsidTr="005673D2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:rsidR="006E42B1" w:rsidRPr="004556F9" w:rsidRDefault="006E42B1" w:rsidP="00637831">
            <w:pPr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6E42B1" w:rsidRPr="004556F9" w:rsidRDefault="006E42B1" w:rsidP="00637831">
            <w:pPr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2279" w:type="dxa"/>
            <w:shd w:val="clear" w:color="auto" w:fill="auto"/>
            <w:noWrap/>
            <w:vAlign w:val="bottom"/>
          </w:tcPr>
          <w:p w:rsidR="006E42B1" w:rsidRPr="004556F9" w:rsidRDefault="006E42B1" w:rsidP="00637831">
            <w:pPr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481" w:type="dxa"/>
            <w:shd w:val="clear" w:color="auto" w:fill="auto"/>
            <w:noWrap/>
            <w:vAlign w:val="bottom"/>
          </w:tcPr>
          <w:p w:rsidR="006E42B1" w:rsidRPr="004556F9" w:rsidRDefault="006E42B1" w:rsidP="00637831">
            <w:pPr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6E42B1" w:rsidRPr="004556F9" w:rsidRDefault="006E42B1" w:rsidP="00637831">
            <w:pPr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6E42B1" w:rsidRPr="004556F9" w:rsidTr="005673D2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:rsidR="006E42B1" w:rsidRPr="004556F9" w:rsidRDefault="006E42B1" w:rsidP="00637831">
            <w:pPr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6E42B1" w:rsidRPr="004556F9" w:rsidRDefault="006E42B1" w:rsidP="00637831">
            <w:pPr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2279" w:type="dxa"/>
            <w:shd w:val="clear" w:color="auto" w:fill="auto"/>
            <w:noWrap/>
            <w:vAlign w:val="bottom"/>
          </w:tcPr>
          <w:p w:rsidR="006E42B1" w:rsidRPr="004556F9" w:rsidRDefault="006E42B1" w:rsidP="00637831">
            <w:pPr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481" w:type="dxa"/>
            <w:shd w:val="clear" w:color="auto" w:fill="auto"/>
            <w:noWrap/>
            <w:vAlign w:val="bottom"/>
          </w:tcPr>
          <w:p w:rsidR="006E42B1" w:rsidRPr="004556F9" w:rsidRDefault="006E42B1" w:rsidP="00637831">
            <w:pPr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6E42B1" w:rsidRPr="004556F9" w:rsidRDefault="006E42B1" w:rsidP="00637831">
            <w:pPr>
              <w:rPr>
                <w:rFonts w:eastAsia="Times New Roman" w:cs="Arial"/>
                <w:sz w:val="24"/>
                <w:szCs w:val="24"/>
              </w:rPr>
            </w:pPr>
          </w:p>
        </w:tc>
      </w:tr>
    </w:tbl>
    <w:p w:rsidR="006E42B1" w:rsidRPr="004556F9" w:rsidRDefault="006E42B1" w:rsidP="006E42B1">
      <w:pPr>
        <w:rPr>
          <w:sz w:val="24"/>
          <w:szCs w:val="24"/>
        </w:rPr>
      </w:pPr>
    </w:p>
    <w:p w:rsidR="006E42B1" w:rsidRPr="00F4262A" w:rsidRDefault="006E42B1" w:rsidP="006E42B1">
      <w:pPr>
        <w:pStyle w:val="Heading1"/>
      </w:pPr>
      <w:r w:rsidRPr="00F4262A">
        <w:t>Informações adicionais</w:t>
      </w:r>
    </w:p>
    <w:p w:rsidR="008843C9" w:rsidRPr="004F1056" w:rsidRDefault="008843C9" w:rsidP="004F1056">
      <w:pPr>
        <w:jc w:val="both"/>
        <w:rPr>
          <w:sz w:val="24"/>
          <w:szCs w:val="24"/>
        </w:rPr>
      </w:pPr>
    </w:p>
    <w:p w:rsidR="004F1056" w:rsidRPr="004F1056" w:rsidRDefault="004F1056" w:rsidP="004F1056">
      <w:pPr>
        <w:jc w:val="both"/>
        <w:rPr>
          <w:sz w:val="24"/>
          <w:szCs w:val="24"/>
        </w:rPr>
      </w:pPr>
      <w:bookmarkStart w:id="0" w:name="_GoBack"/>
      <w:bookmarkEnd w:id="0"/>
    </w:p>
    <w:sectPr w:rsidR="004F1056" w:rsidRPr="004F1056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349" w:rsidRDefault="00E13349" w:rsidP="005E1593">
      <w:r>
        <w:separator/>
      </w:r>
    </w:p>
  </w:endnote>
  <w:endnote w:type="continuationSeparator" w:id="0">
    <w:p w:rsidR="00E13349" w:rsidRDefault="00E13349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:rsidTr="00EE03D7">
      <w:trPr>
        <w:jc w:val="center"/>
      </w:trPr>
      <w:tc>
        <w:tcPr>
          <w:tcW w:w="2740" w:type="dxa"/>
          <w:vAlign w:val="center"/>
        </w:tcPr>
        <w:p w:rsidR="006419CA" w:rsidRPr="006419CA" w:rsidRDefault="006419CA" w:rsidP="00EE03D7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A378A">
            <w:rPr>
              <w:noProof/>
              <w:color w:val="244061" w:themeColor="accent1" w:themeShade="80"/>
            </w:rPr>
            <w:t>Status Report.docx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EE03D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11B9D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11B9D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EE03D7" w:rsidRPr="006419CA" w:rsidTr="00EE03D7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137411720"/>
          <w:placeholder>
            <w:docPart w:val="5D629519D80240748A10B2D957A8819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:rsidR="00EE03D7" w:rsidRPr="006419CA" w:rsidRDefault="00EE03D7" w:rsidP="00EE03D7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EE03D7" w:rsidRPr="006419CA" w:rsidRDefault="00EE03D7" w:rsidP="00EE03D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349" w:rsidRDefault="00E13349" w:rsidP="005E1593">
      <w:r>
        <w:separator/>
      </w:r>
    </w:p>
  </w:footnote>
  <w:footnote w:type="continuationSeparator" w:id="0">
    <w:p w:rsidR="00E13349" w:rsidRDefault="00E13349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EE03D7" w:rsidRPr="00AD691F" w:rsidTr="00EE03D7">
      <w:trPr>
        <w:trHeight w:val="567"/>
        <w:jc w:val="center"/>
      </w:trPr>
      <w:tc>
        <w:tcPr>
          <w:tcW w:w="6492" w:type="dxa"/>
          <w:vAlign w:val="center"/>
        </w:tcPr>
        <w:p w:rsidR="00EE03D7" w:rsidRPr="003D63E0" w:rsidRDefault="00EE03D7" w:rsidP="005E1593">
          <w:pPr>
            <w:pStyle w:val="Header"/>
            <w:rPr>
              <w:sz w:val="22"/>
              <w:szCs w:val="22"/>
            </w:rPr>
          </w:pPr>
          <w:r w:rsidRPr="003D63E0">
            <w:fldChar w:fldCharType="begin"/>
          </w:r>
          <w:r w:rsidRPr="003D63E0">
            <w:rPr>
              <w:sz w:val="22"/>
              <w:szCs w:val="22"/>
            </w:rPr>
            <w:instrText xml:space="preserve"> TITLE   \* MERGEFORMAT </w:instrText>
          </w:r>
          <w:r w:rsidRPr="003D63E0">
            <w:fldChar w:fldCharType="separate"/>
          </w:r>
          <w:r w:rsidRPr="003D63E0">
            <w:rPr>
              <w:sz w:val="22"/>
              <w:szCs w:val="22"/>
            </w:rPr>
            <w:t>Status Report</w:t>
          </w:r>
          <w:r w:rsidRPr="003D63E0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EE03D7" w:rsidRPr="00AD691F" w:rsidRDefault="003D63E0" w:rsidP="002D679E">
          <w:pPr>
            <w:pStyle w:val="Descrio"/>
            <w:jc w:val="center"/>
          </w:pPr>
          <w:r>
            <w:rPr>
              <w:noProof/>
              <w:lang w:val="pt-PT" w:eastAsia="pt-PT"/>
            </w:rPr>
            <w:drawing>
              <wp:inline distT="0" distB="0" distL="0" distR="0" wp14:anchorId="02B35243" wp14:editId="34678CD6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E03D7" w:rsidRPr="00A10908" w:rsidTr="00EE03D7">
      <w:trPr>
        <w:trHeight w:val="567"/>
        <w:jc w:val="center"/>
      </w:trPr>
      <w:tc>
        <w:tcPr>
          <w:tcW w:w="6492" w:type="dxa"/>
          <w:vAlign w:val="center"/>
        </w:tcPr>
        <w:p w:rsidR="00EE03D7" w:rsidRPr="003D63E0" w:rsidRDefault="006B47CE" w:rsidP="002D679E">
          <w:pPr>
            <w:pStyle w:val="Header"/>
            <w:rPr>
              <w:sz w:val="22"/>
              <w:szCs w:val="22"/>
            </w:rPr>
          </w:pPr>
          <w:r>
            <w:t>Sistema de Gestão de Laboratório de Análises Clínicas</w:t>
          </w:r>
        </w:p>
      </w:tc>
      <w:tc>
        <w:tcPr>
          <w:tcW w:w="1956" w:type="dxa"/>
          <w:vMerge/>
          <w:vAlign w:val="center"/>
        </w:tcPr>
        <w:p w:rsidR="00EE03D7" w:rsidRPr="00A10908" w:rsidRDefault="00EE03D7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B1"/>
    <w:rsid w:val="00032B86"/>
    <w:rsid w:val="0003477B"/>
    <w:rsid w:val="000E2853"/>
    <w:rsid w:val="00195AE8"/>
    <w:rsid w:val="001A3A85"/>
    <w:rsid w:val="001C5207"/>
    <w:rsid w:val="001D497F"/>
    <w:rsid w:val="001F3D30"/>
    <w:rsid w:val="00204A01"/>
    <w:rsid w:val="00274187"/>
    <w:rsid w:val="0029176A"/>
    <w:rsid w:val="002A378A"/>
    <w:rsid w:val="002A5F7B"/>
    <w:rsid w:val="00331443"/>
    <w:rsid w:val="00341B09"/>
    <w:rsid w:val="003434BA"/>
    <w:rsid w:val="0034544C"/>
    <w:rsid w:val="003A3663"/>
    <w:rsid w:val="003C570D"/>
    <w:rsid w:val="003D377B"/>
    <w:rsid w:val="003D63E0"/>
    <w:rsid w:val="0042609D"/>
    <w:rsid w:val="004556F9"/>
    <w:rsid w:val="004B2855"/>
    <w:rsid w:val="004B60F1"/>
    <w:rsid w:val="004E0C71"/>
    <w:rsid w:val="004F1056"/>
    <w:rsid w:val="0055540E"/>
    <w:rsid w:val="005673D2"/>
    <w:rsid w:val="005E1593"/>
    <w:rsid w:val="005F487B"/>
    <w:rsid w:val="00601036"/>
    <w:rsid w:val="006419CA"/>
    <w:rsid w:val="00663704"/>
    <w:rsid w:val="006A233C"/>
    <w:rsid w:val="006B47CE"/>
    <w:rsid w:val="006E42B1"/>
    <w:rsid w:val="00743E89"/>
    <w:rsid w:val="00747B7F"/>
    <w:rsid w:val="007A054B"/>
    <w:rsid w:val="007E3BFD"/>
    <w:rsid w:val="007F4991"/>
    <w:rsid w:val="00842903"/>
    <w:rsid w:val="00871E89"/>
    <w:rsid w:val="008843C9"/>
    <w:rsid w:val="00894080"/>
    <w:rsid w:val="0089746C"/>
    <w:rsid w:val="00A13BFD"/>
    <w:rsid w:val="00A52E31"/>
    <w:rsid w:val="00AD6432"/>
    <w:rsid w:val="00AE1992"/>
    <w:rsid w:val="00C047A4"/>
    <w:rsid w:val="00C52528"/>
    <w:rsid w:val="00C5503D"/>
    <w:rsid w:val="00CC196E"/>
    <w:rsid w:val="00CE01AA"/>
    <w:rsid w:val="00CE2B3B"/>
    <w:rsid w:val="00D11B9D"/>
    <w:rsid w:val="00D124E0"/>
    <w:rsid w:val="00D175D8"/>
    <w:rsid w:val="00D37957"/>
    <w:rsid w:val="00D43615"/>
    <w:rsid w:val="00D92CA5"/>
    <w:rsid w:val="00E13349"/>
    <w:rsid w:val="00E30B29"/>
    <w:rsid w:val="00E34C15"/>
    <w:rsid w:val="00E85FEF"/>
    <w:rsid w:val="00EE03D7"/>
    <w:rsid w:val="00EE5DA6"/>
    <w:rsid w:val="00F32244"/>
    <w:rsid w:val="00F46458"/>
    <w:rsid w:val="00F60578"/>
    <w:rsid w:val="00F70E82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3BA063-8201-4307-8277-69771A1A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3E0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EE03D7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EE03D7"/>
    <w:rPr>
      <w:color w:val="0000FF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F46458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F46458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629519D80240748A10B2D957A88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1791E-4894-4156-B778-BE15BF9FF790}"/>
      </w:docPartPr>
      <w:docPartBody>
        <w:p w:rsidR="000635F3" w:rsidRDefault="002601F0">
          <w:r w:rsidRPr="00CE2732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1F0"/>
    <w:rsid w:val="000635F3"/>
    <w:rsid w:val="002601F0"/>
    <w:rsid w:val="003563C2"/>
    <w:rsid w:val="007001FD"/>
    <w:rsid w:val="00740940"/>
    <w:rsid w:val="009A2E08"/>
    <w:rsid w:val="00A20E2C"/>
    <w:rsid w:val="00AB0C05"/>
    <w:rsid w:val="00AC21A9"/>
    <w:rsid w:val="00D1284A"/>
    <w:rsid w:val="00DD4E2D"/>
    <w:rsid w:val="00E4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1F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01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0</TotalTime>
  <Pages>2</Pages>
  <Words>214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</vt:lpstr>
    </vt:vector>
  </TitlesOfParts>
  <Company>PMO Escritório de Projetos</Company>
  <LinksUpToDate>false</LinksUpToDate>
  <CharactersWithSpaces>1372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subject>Nome do Projeto</dc:subject>
  <dc:creator>eduardo@escritoriodeprojetos.com.br</dc:creator>
  <cp:keywords>Template Gerenciamento de Projetos</cp:keywords>
  <dc:description>https://escritoriodeprojetos.com.br</dc:description>
  <cp:lastModifiedBy>Zunguzinho</cp:lastModifiedBy>
  <cp:revision>2</cp:revision>
  <dcterms:created xsi:type="dcterms:W3CDTF">2018-11-02T20:07:00Z</dcterms:created>
  <dcterms:modified xsi:type="dcterms:W3CDTF">2018-11-02T20:07:00Z</dcterms:modified>
</cp:coreProperties>
</file>