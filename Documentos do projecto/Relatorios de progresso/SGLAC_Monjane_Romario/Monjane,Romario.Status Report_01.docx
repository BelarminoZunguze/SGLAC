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D141FB" w:rsidP="00637831">
            <w:r>
              <w:t>26/11/2018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D141FB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D141FB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Demora </w:t>
            </w:r>
            <w:r w:rsidRPr="00D141FB">
              <w:rPr>
                <w:sz w:val="16"/>
                <w:szCs w:val="16"/>
              </w:rPr>
              <w:t xml:space="preserve">no início da fase de codificação devido a </w:t>
            </w:r>
            <w:r>
              <w:rPr>
                <w:sz w:val="16"/>
                <w:szCs w:val="16"/>
              </w:rPr>
              <w:t xml:space="preserve">problemas em acessar REDMINE. Dificuldades na </w:t>
            </w:r>
            <w:r w:rsidR="00B96DDD">
              <w:rPr>
                <w:sz w:val="16"/>
                <w:szCs w:val="16"/>
              </w:rPr>
              <w:t>instalação</w:t>
            </w:r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laravel</w:t>
            </w:r>
            <w:proofErr w:type="spellEnd"/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há algo a reportar</w:t>
            </w:r>
          </w:p>
        </w:tc>
      </w:tr>
      <w:tr w:rsidR="00D175D8" w:rsidRPr="00512219" w:rsidTr="00D141FB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Dificuldades na percepção do escopo</w:t>
            </w: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Excelente 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Ttul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F46458" w:rsidRDefault="00D141FB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:rsidR="00F46458" w:rsidRPr="00F46458" w:rsidRDefault="00D141FB">
            <w:pPr>
              <w:jc w:val="left"/>
            </w:pPr>
            <w:r>
              <w:t>Página inicial do paciente</w:t>
            </w:r>
          </w:p>
        </w:tc>
        <w:tc>
          <w:tcPr>
            <w:tcW w:w="975" w:type="dxa"/>
            <w:noWrap/>
          </w:tcPr>
          <w:p w:rsidR="00F46458" w:rsidRPr="00F46458" w:rsidRDefault="00D141FB" w:rsidP="00F46458">
            <w:pPr>
              <w:jc w:val="left"/>
            </w:pPr>
            <w:r>
              <w:t>26/10/2018</w:t>
            </w:r>
          </w:p>
        </w:tc>
        <w:tc>
          <w:tcPr>
            <w:tcW w:w="899" w:type="dxa"/>
            <w:noWrap/>
          </w:tcPr>
          <w:p w:rsidR="00F46458" w:rsidRPr="00F46458" w:rsidRDefault="00D141FB" w:rsidP="00D141FB">
            <w:pPr>
              <w:jc w:val="left"/>
            </w:pPr>
            <w:r>
              <w:t>15/11/2018</w:t>
            </w:r>
          </w:p>
        </w:tc>
        <w:tc>
          <w:tcPr>
            <w:tcW w:w="721" w:type="dxa"/>
          </w:tcPr>
          <w:p w:rsidR="00F46458" w:rsidRPr="00F46458" w:rsidRDefault="00F46458"/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3161"/>
        <w:gridCol w:w="1228"/>
        <w:gridCol w:w="1182"/>
        <w:gridCol w:w="1182"/>
      </w:tblGrid>
      <w:tr w:rsidR="00F46458" w:rsidRPr="00F46458" w:rsidTr="00D141F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3161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060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D141FB">
        <w:trPr>
          <w:trHeight w:val="300"/>
        </w:trPr>
        <w:tc>
          <w:tcPr>
            <w:tcW w:w="803" w:type="dxa"/>
          </w:tcPr>
          <w:p w:rsidR="00F46458" w:rsidRPr="00F46458" w:rsidRDefault="00D141FB" w:rsidP="00F46458">
            <w:r>
              <w:t>01</w:t>
            </w:r>
          </w:p>
        </w:tc>
        <w:tc>
          <w:tcPr>
            <w:tcW w:w="3161" w:type="dxa"/>
          </w:tcPr>
          <w:p w:rsidR="00F46458" w:rsidRPr="00F46458" w:rsidRDefault="00D141FB">
            <w:r>
              <w:t xml:space="preserve">Página inicial do paciente(definição do 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1060" w:type="dxa"/>
          </w:tcPr>
          <w:p w:rsidR="00F46458" w:rsidRPr="00F46458" w:rsidRDefault="00D141FB">
            <w:r>
              <w:t xml:space="preserve">Monjane, Romario </w:t>
            </w:r>
          </w:p>
        </w:tc>
        <w:tc>
          <w:tcPr>
            <w:tcW w:w="1008" w:type="dxa"/>
          </w:tcPr>
          <w:p w:rsidR="00F46458" w:rsidRPr="00F46458" w:rsidRDefault="00D141FB">
            <w:r>
              <w:t>26/10/2018</w:t>
            </w:r>
          </w:p>
        </w:tc>
        <w:tc>
          <w:tcPr>
            <w:tcW w:w="1033" w:type="dxa"/>
          </w:tcPr>
          <w:p w:rsidR="00F46458" w:rsidRPr="00F46458" w:rsidRDefault="00D141FB">
            <w:r>
              <w:t>31/10/2018</w:t>
            </w:r>
          </w:p>
        </w:tc>
      </w:tr>
    </w:tbl>
    <w:p w:rsidR="006E42B1" w:rsidRDefault="006E42B1" w:rsidP="00747B7F"/>
    <w:p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30"/>
        <w:gridCol w:w="2084"/>
        <w:gridCol w:w="1182"/>
        <w:gridCol w:w="1182"/>
        <w:gridCol w:w="1071"/>
      </w:tblGrid>
      <w:tr w:rsidR="00747B7F" w:rsidRPr="00F46458" w:rsidTr="00D141FB">
        <w:trPr>
          <w:trHeight w:val="240"/>
        </w:trPr>
        <w:tc>
          <w:tcPr>
            <w:tcW w:w="784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330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2240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9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2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35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D141FB">
        <w:trPr>
          <w:trHeight w:val="240"/>
        </w:trPr>
        <w:tc>
          <w:tcPr>
            <w:tcW w:w="784" w:type="dxa"/>
          </w:tcPr>
          <w:p w:rsidR="00747B7F" w:rsidRPr="00F46458" w:rsidRDefault="00D141FB" w:rsidP="00F46458">
            <w:r>
              <w:t>01</w:t>
            </w:r>
          </w:p>
        </w:tc>
        <w:tc>
          <w:tcPr>
            <w:tcW w:w="2330" w:type="dxa"/>
          </w:tcPr>
          <w:p w:rsidR="00747B7F" w:rsidRPr="00F46458" w:rsidRDefault="00D141FB" w:rsidP="00D141FB">
            <w:r>
              <w:t>Página inicial do paciente(eventos)</w:t>
            </w:r>
          </w:p>
        </w:tc>
        <w:tc>
          <w:tcPr>
            <w:tcW w:w="2240" w:type="dxa"/>
          </w:tcPr>
          <w:p w:rsidR="00747B7F" w:rsidRPr="00F46458" w:rsidRDefault="00D141FB" w:rsidP="00747B7F">
            <w:r>
              <w:t>Monjane, Romario</w:t>
            </w:r>
          </w:p>
        </w:tc>
        <w:tc>
          <w:tcPr>
            <w:tcW w:w="982" w:type="dxa"/>
          </w:tcPr>
          <w:p w:rsidR="00747B7F" w:rsidRPr="00F46458" w:rsidRDefault="00D141FB">
            <w:r>
              <w:t>01/11/2018</w:t>
            </w:r>
          </w:p>
        </w:tc>
        <w:tc>
          <w:tcPr>
            <w:tcW w:w="1023" w:type="dxa"/>
          </w:tcPr>
          <w:p w:rsidR="00747B7F" w:rsidRPr="00F46458" w:rsidRDefault="00D141FB">
            <w:r>
              <w:t>06/11/2018</w:t>
            </w:r>
          </w:p>
        </w:tc>
        <w:tc>
          <w:tcPr>
            <w:tcW w:w="1135" w:type="dxa"/>
            <w:shd w:val="clear" w:color="auto" w:fill="FFFF00"/>
          </w:tcPr>
          <w:p w:rsidR="00747B7F" w:rsidRPr="00F46458" w:rsidRDefault="00747B7F"/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D141FB" w:rsidP="004671EB">
            <w:r>
              <w:t>01</w:t>
            </w:r>
          </w:p>
        </w:tc>
        <w:tc>
          <w:tcPr>
            <w:tcW w:w="2976" w:type="dxa"/>
          </w:tcPr>
          <w:p w:rsidR="00747B7F" w:rsidRPr="00F46458" w:rsidRDefault="00D141FB" w:rsidP="004671EB">
            <w:r>
              <w:t>Página inicial do paciente(conexão com a base de dados)</w:t>
            </w:r>
          </w:p>
        </w:tc>
        <w:tc>
          <w:tcPr>
            <w:tcW w:w="1245" w:type="dxa"/>
          </w:tcPr>
          <w:p w:rsidR="00747B7F" w:rsidRPr="00F46458" w:rsidRDefault="003601FB" w:rsidP="004671EB">
            <w:r>
              <w:t>Monjane, Romario</w:t>
            </w:r>
          </w:p>
        </w:tc>
        <w:tc>
          <w:tcPr>
            <w:tcW w:w="1008" w:type="dxa"/>
          </w:tcPr>
          <w:p w:rsidR="00747B7F" w:rsidRPr="00F46458" w:rsidRDefault="00ED7CBC" w:rsidP="004671EB">
            <w:r>
              <w:t>06/11/2018</w:t>
            </w:r>
          </w:p>
        </w:tc>
        <w:tc>
          <w:tcPr>
            <w:tcW w:w="1033" w:type="dxa"/>
          </w:tcPr>
          <w:p w:rsidR="00747B7F" w:rsidRPr="00F46458" w:rsidRDefault="00ED7CBC" w:rsidP="004671EB">
            <w:r>
              <w:t>08/11/2018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Ttulo1"/>
      </w:pPr>
      <w:r w:rsidRPr="00F4262A">
        <w:lastRenderedPageBreak/>
        <w:t>Informações adicionais</w:t>
      </w:r>
    </w:p>
    <w:p w:rsidR="00F51CED" w:rsidRPr="00201E20" w:rsidRDefault="00F51CED" w:rsidP="00F51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01E20">
        <w:rPr>
          <w:rFonts w:ascii="Times New Roman" w:hAnsi="Times New Roman" w:cs="Times New Roman"/>
          <w:sz w:val="24"/>
          <w:szCs w:val="24"/>
        </w:rPr>
        <w:t xml:space="preserve">A equipe </w:t>
      </w:r>
      <w:proofErr w:type="gramStart"/>
      <w:r w:rsidRPr="00201E20">
        <w:rPr>
          <w:rFonts w:ascii="Times New Roman" w:hAnsi="Times New Roman" w:cs="Times New Roman"/>
          <w:sz w:val="24"/>
          <w:szCs w:val="24"/>
        </w:rPr>
        <w:t>está</w:t>
      </w:r>
      <w:proofErr w:type="gramEnd"/>
      <w:r w:rsidRPr="00201E20">
        <w:rPr>
          <w:rFonts w:ascii="Times New Roman" w:hAnsi="Times New Roman" w:cs="Times New Roman"/>
          <w:sz w:val="24"/>
          <w:szCs w:val="24"/>
        </w:rPr>
        <w:t xml:space="preserve"> enfrentar um problema ligado no uso de </w:t>
      </w:r>
      <w:proofErr w:type="spellStart"/>
      <w:r w:rsidRPr="00201E2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01E20">
        <w:rPr>
          <w:rFonts w:ascii="Times New Roman" w:hAnsi="Times New Roman" w:cs="Times New Roman"/>
          <w:sz w:val="24"/>
          <w:szCs w:val="24"/>
        </w:rPr>
        <w:t xml:space="preserve">, quando o programa é feito o clone a </w:t>
      </w:r>
      <w:r w:rsidR="00201E20" w:rsidRPr="00201E20">
        <w:rPr>
          <w:rFonts w:ascii="Times New Roman" w:hAnsi="Times New Roman" w:cs="Times New Roman"/>
          <w:sz w:val="24"/>
          <w:szCs w:val="24"/>
        </w:rPr>
        <w:t>máquina</w:t>
      </w:r>
      <w:r w:rsidRPr="00201E20">
        <w:rPr>
          <w:rFonts w:ascii="Times New Roman" w:hAnsi="Times New Roman" w:cs="Times New Roman"/>
          <w:sz w:val="24"/>
          <w:szCs w:val="24"/>
        </w:rPr>
        <w:t xml:space="preserve"> que faz o clone não consegue rodar o programa </w:t>
      </w:r>
      <w:r w:rsidR="00201E20" w:rsidRPr="00201E20">
        <w:rPr>
          <w:rFonts w:ascii="Times New Roman" w:hAnsi="Times New Roman" w:cs="Times New Roman"/>
          <w:sz w:val="24"/>
          <w:szCs w:val="24"/>
        </w:rPr>
        <w:t>corretamente</w:t>
      </w:r>
      <w:r w:rsidRPr="00201E2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8C" w:rsidRDefault="007E0B8C" w:rsidP="005E1593">
      <w:r>
        <w:separator/>
      </w:r>
    </w:p>
  </w:endnote>
  <w:endnote w:type="continuationSeparator" w:id="0">
    <w:p w:rsidR="007E0B8C" w:rsidRDefault="007E0B8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67" w:rsidRDefault="008B24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01E2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01E2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67" w:rsidRDefault="008B24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8C" w:rsidRDefault="007E0B8C" w:rsidP="005E1593">
      <w:r>
        <w:separator/>
      </w:r>
    </w:p>
  </w:footnote>
  <w:footnote w:type="continuationSeparator" w:id="0">
    <w:p w:rsidR="007E0B8C" w:rsidRDefault="007E0B8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67" w:rsidRDefault="008B24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  <w:r w:rsidR="008B2467">
            <w:t xml:space="preserve"> 01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D141FB" w:rsidP="002D679E">
          <w:pPr>
            <w:pStyle w:val="Cabealho"/>
            <w:rPr>
              <w:sz w:val="22"/>
              <w:szCs w:val="22"/>
            </w:rPr>
          </w:pPr>
          <w:r>
            <w:t xml:space="preserve">Laboratório de </w:t>
          </w:r>
          <w:r w:rsidR="008B2467">
            <w:t>análises</w:t>
          </w:r>
          <w:r>
            <w:t xml:space="preserve"> clinicas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67" w:rsidRDefault="008B24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1E20"/>
    <w:rsid w:val="00204A01"/>
    <w:rsid w:val="00274187"/>
    <w:rsid w:val="0029176A"/>
    <w:rsid w:val="002A378A"/>
    <w:rsid w:val="00331443"/>
    <w:rsid w:val="00341B09"/>
    <w:rsid w:val="003434BA"/>
    <w:rsid w:val="0034544C"/>
    <w:rsid w:val="003601FB"/>
    <w:rsid w:val="003C570D"/>
    <w:rsid w:val="003D377B"/>
    <w:rsid w:val="003D63E0"/>
    <w:rsid w:val="0042609D"/>
    <w:rsid w:val="00485677"/>
    <w:rsid w:val="004B2855"/>
    <w:rsid w:val="004B60F1"/>
    <w:rsid w:val="004E0C71"/>
    <w:rsid w:val="004F04D3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0B8C"/>
    <w:rsid w:val="007E3BFD"/>
    <w:rsid w:val="007F4991"/>
    <w:rsid w:val="00842903"/>
    <w:rsid w:val="00871E89"/>
    <w:rsid w:val="008843C9"/>
    <w:rsid w:val="00894080"/>
    <w:rsid w:val="008B2467"/>
    <w:rsid w:val="00A13BFD"/>
    <w:rsid w:val="00A52E31"/>
    <w:rsid w:val="00AD6432"/>
    <w:rsid w:val="00AE1992"/>
    <w:rsid w:val="00AF441E"/>
    <w:rsid w:val="00B96DDD"/>
    <w:rsid w:val="00C047A4"/>
    <w:rsid w:val="00C52528"/>
    <w:rsid w:val="00C5503D"/>
    <w:rsid w:val="00CC196E"/>
    <w:rsid w:val="00CE2B3B"/>
    <w:rsid w:val="00D124E0"/>
    <w:rsid w:val="00D141FB"/>
    <w:rsid w:val="00D175D8"/>
    <w:rsid w:val="00D37957"/>
    <w:rsid w:val="00D43615"/>
    <w:rsid w:val="00D92CA5"/>
    <w:rsid w:val="00E34C15"/>
    <w:rsid w:val="00E85FEF"/>
    <w:rsid w:val="00ED7CBC"/>
    <w:rsid w:val="00EE03D7"/>
    <w:rsid w:val="00EE5DA6"/>
    <w:rsid w:val="00F46458"/>
    <w:rsid w:val="00F51CED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3B2F49"/>
    <w:rsid w:val="004861AB"/>
    <w:rsid w:val="00740940"/>
    <w:rsid w:val="007F43E5"/>
    <w:rsid w:val="008A0DE1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83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Romario Alexandre Mondlane</cp:lastModifiedBy>
  <cp:revision>25</cp:revision>
  <dcterms:created xsi:type="dcterms:W3CDTF">2011-07-14T17:59:00Z</dcterms:created>
  <dcterms:modified xsi:type="dcterms:W3CDTF">2018-11-21T05:04:00Z</dcterms:modified>
</cp:coreProperties>
</file>